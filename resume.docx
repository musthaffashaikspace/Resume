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207D71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2B276B5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A2A290" wp14:editId="2B6A6D60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897" t="-2919" r="-897" b="-25653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F2AAA87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380A15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8BA9186" w14:textId="62A3B009" w:rsidR="001B2ABD" w:rsidRDefault="006635A4" w:rsidP="001B2ABD">
            <w:pPr>
              <w:pStyle w:val="Title"/>
            </w:pPr>
            <w:r>
              <w:t>Musthaffa Shaik</w:t>
            </w:r>
          </w:p>
          <w:p w14:paraId="386DA962" w14:textId="2360C21C" w:rsidR="001B2ABD" w:rsidRDefault="006635A4" w:rsidP="001B2ABD">
            <w:pPr>
              <w:pStyle w:val="Subtitle"/>
            </w:pPr>
            <w:r w:rsidRPr="00AC7759">
              <w:rPr>
                <w:spacing w:val="161"/>
                <w:w w:val="100"/>
              </w:rPr>
              <w:t>Studen</w:t>
            </w:r>
            <w:r w:rsidRPr="00AC7759">
              <w:rPr>
                <w:spacing w:val="1"/>
                <w:w w:val="100"/>
              </w:rPr>
              <w:t>t</w:t>
            </w:r>
          </w:p>
        </w:tc>
      </w:tr>
      <w:tr w:rsidR="001B2ABD" w14:paraId="74A96EE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3A1D2FF09A3C43F093D37C1EB787B852"/>
              </w:placeholder>
              <w:temporary/>
              <w:showingPlcHdr/>
              <w15:appearance w15:val="hidden"/>
            </w:sdtPr>
            <w:sdtEndPr/>
            <w:sdtContent>
              <w:p w14:paraId="61D25F1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456F4D3" w14:textId="1B156B21" w:rsidR="00036450" w:rsidRDefault="006635A4" w:rsidP="008D3344">
            <w:r>
              <w:t>Musthaffa Shaik.</w:t>
            </w:r>
          </w:p>
          <w:p w14:paraId="1FBB8165" w14:textId="21D7E000" w:rsidR="006635A4" w:rsidRDefault="006635A4" w:rsidP="008D3344">
            <w:r>
              <w:t>I have sound programming knowledge of C++, with a little experience in competitive coding.</w:t>
            </w:r>
          </w:p>
          <w:p w14:paraId="522B4B74" w14:textId="4A42B408" w:rsidR="006635A4" w:rsidRDefault="006635A4" w:rsidP="008D3344"/>
          <w:p w14:paraId="7C0168B9" w14:textId="7CF1199B" w:rsidR="006635A4" w:rsidRDefault="006635A4" w:rsidP="008D3344">
            <w:r>
              <w:t>Made a project on Railway Reservation System using object-oriented concepts and Data Structures</w:t>
            </w:r>
          </w:p>
          <w:p w14:paraId="18595E52" w14:textId="72DDA232" w:rsidR="006635A4" w:rsidRDefault="006635A4" w:rsidP="008D3344"/>
          <w:p w14:paraId="3BA45AEA" w14:textId="7F9D7466" w:rsidR="006635A4" w:rsidRDefault="006635A4" w:rsidP="008D3344">
            <w:r>
              <w:t>Strong basics in java</w:t>
            </w:r>
          </w:p>
          <w:p w14:paraId="5B490612" w14:textId="77777777" w:rsidR="006635A4" w:rsidRDefault="006635A4" w:rsidP="008D3344"/>
          <w:p w14:paraId="76FB24CE" w14:textId="77777777" w:rsidR="00036450" w:rsidRDefault="00036450" w:rsidP="00036450"/>
          <w:sdt>
            <w:sdtPr>
              <w:id w:val="-1954003311"/>
              <w:placeholder>
                <w:docPart w:val="F9DDCDAF7AD6466F896AD22126B6E391"/>
              </w:placeholder>
              <w:temporary/>
              <w:showingPlcHdr/>
              <w15:appearance w15:val="hidden"/>
            </w:sdtPr>
            <w:sdtEndPr/>
            <w:sdtContent>
              <w:p w14:paraId="1BBFF11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FE58CBCB8BFA469394C1672B6AC91FDE"/>
              </w:placeholder>
              <w:temporary/>
              <w:showingPlcHdr/>
              <w15:appearance w15:val="hidden"/>
            </w:sdtPr>
            <w:sdtEndPr/>
            <w:sdtContent>
              <w:p w14:paraId="2D90DBBE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94AE071" w14:textId="021C1ABA" w:rsidR="004D3011" w:rsidRDefault="008D3344" w:rsidP="004D3011">
            <w:r>
              <w:t>8329090485</w:t>
            </w:r>
          </w:p>
          <w:p w14:paraId="38910F6A" w14:textId="77777777" w:rsidR="004D3011" w:rsidRPr="004D3011" w:rsidRDefault="004D3011" w:rsidP="004D3011"/>
          <w:sdt>
            <w:sdtPr>
              <w:id w:val="67859272"/>
              <w:placeholder>
                <w:docPart w:val="CF3E71341C5645EFBB18EFCBC90B8B66"/>
              </w:placeholder>
              <w:temporary/>
              <w:showingPlcHdr/>
              <w15:appearance w15:val="hidden"/>
            </w:sdtPr>
            <w:sdtEndPr/>
            <w:sdtContent>
              <w:p w14:paraId="30093079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68B57C9D55094609AE34714DD34E827F"/>
              </w:placeholder>
              <w:temporary/>
              <w:showingPlcHdr/>
              <w15:appearance w15:val="hidden"/>
            </w:sdtPr>
            <w:sdtEndPr/>
            <w:sdtContent>
              <w:p w14:paraId="6B955910" w14:textId="77777777" w:rsidR="004D3011" w:rsidRDefault="00E4381A" w:rsidP="004D3011">
                <w:r>
                  <w:t>Website goes here</w:t>
                </w:r>
              </w:p>
            </w:sdtContent>
          </w:sdt>
          <w:p w14:paraId="5B86A31C" w14:textId="77777777" w:rsidR="004D3011" w:rsidRDefault="004D3011" w:rsidP="004D3011"/>
          <w:sdt>
            <w:sdtPr>
              <w:id w:val="-240260293"/>
              <w:placeholder>
                <w:docPart w:val="D1D71707F71B4505B5883BA030084C4E"/>
              </w:placeholder>
              <w:temporary/>
              <w:showingPlcHdr/>
              <w15:appearance w15:val="hidden"/>
            </w:sdtPr>
            <w:sdtEndPr/>
            <w:sdtContent>
              <w:p w14:paraId="572C636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D2B466B" w14:textId="48B83109" w:rsidR="004D3011" w:rsidRPr="006635A4" w:rsidRDefault="008D3344" w:rsidP="004D3011">
            <w:pPr>
              <w:rPr>
                <w:color w:val="B85A22" w:themeColor="accent2" w:themeShade="BF"/>
                <w:u w:val="single"/>
              </w:rPr>
            </w:pPr>
            <w:r>
              <w:t>musthaffa2311@gmail.com</w:t>
            </w:r>
          </w:p>
        </w:tc>
        <w:tc>
          <w:tcPr>
            <w:tcW w:w="720" w:type="dxa"/>
          </w:tcPr>
          <w:p w14:paraId="5039282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ECB7C6A718E4AAE8A2D68F110F9D65B"/>
              </w:placeholder>
              <w:temporary/>
              <w:showingPlcHdr/>
              <w15:appearance w15:val="hidden"/>
            </w:sdtPr>
            <w:sdtEndPr/>
            <w:sdtContent>
              <w:p w14:paraId="3BC70DC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E6782EC" w14:textId="04AABDCD" w:rsidR="00036450" w:rsidRPr="00036450" w:rsidRDefault="008D3344" w:rsidP="00B359E4">
            <w:pPr>
              <w:pStyle w:val="Heading4"/>
            </w:pPr>
            <w:r>
              <w:t>ALPHONSA SCHOOL MIRAJ</w:t>
            </w:r>
          </w:p>
          <w:p w14:paraId="44168175" w14:textId="5B2C433D" w:rsidR="00036450" w:rsidRPr="00B359E4" w:rsidRDefault="008D3344" w:rsidP="00B359E4">
            <w:pPr>
              <w:pStyle w:val="Date"/>
            </w:pPr>
            <w:r>
              <w:t>2017</w:t>
            </w:r>
            <w:r w:rsidR="00036450" w:rsidRPr="00B359E4">
              <w:t xml:space="preserve"> - </w:t>
            </w:r>
            <w:r>
              <w:t>2018</w:t>
            </w:r>
          </w:p>
          <w:p w14:paraId="65DB624C" w14:textId="77777777" w:rsidR="008D3344" w:rsidRDefault="008D3344" w:rsidP="008D3344">
            <w:r>
              <w:t>Secured 89.4 percent in 10</w:t>
            </w:r>
            <w:r w:rsidRPr="004F1C63">
              <w:rPr>
                <w:vertAlign w:val="superscript"/>
              </w:rPr>
              <w:t>th</w:t>
            </w:r>
            <w:r>
              <w:t xml:space="preserve"> grade, Maharashtra State Board </w:t>
            </w:r>
            <w:proofErr w:type="gramStart"/>
            <w:r>
              <w:t>Of</w:t>
            </w:r>
            <w:proofErr w:type="gramEnd"/>
            <w:r>
              <w:t xml:space="preserve"> Secondary Education.</w:t>
            </w:r>
          </w:p>
          <w:p w14:paraId="4B49F11D" w14:textId="77777777" w:rsidR="00036450" w:rsidRDefault="00036450" w:rsidP="00036450"/>
          <w:p w14:paraId="6EB3B675" w14:textId="6561451F" w:rsidR="00036450" w:rsidRPr="00B359E4" w:rsidRDefault="008D3344" w:rsidP="00B359E4">
            <w:pPr>
              <w:pStyle w:val="Heading4"/>
            </w:pPr>
            <w:r>
              <w:t xml:space="preserve">Sanjay </w:t>
            </w:r>
            <w:proofErr w:type="spellStart"/>
            <w:r>
              <w:t>Ghodawat</w:t>
            </w:r>
            <w:proofErr w:type="spellEnd"/>
            <w:r>
              <w:t xml:space="preserve"> IIT and Medical Academy</w:t>
            </w:r>
          </w:p>
          <w:p w14:paraId="7F6B86EF" w14:textId="1C0CB5D7" w:rsidR="00036450" w:rsidRPr="00B359E4" w:rsidRDefault="008D3344" w:rsidP="00B359E4">
            <w:pPr>
              <w:pStyle w:val="Date"/>
            </w:pPr>
            <w:r>
              <w:t>2019</w:t>
            </w:r>
            <w:r w:rsidR="00036450" w:rsidRPr="00B359E4">
              <w:t xml:space="preserve"> - </w:t>
            </w:r>
            <w:r>
              <w:t>2020</w:t>
            </w:r>
          </w:p>
          <w:p w14:paraId="6E17D36C" w14:textId="485F93B3" w:rsidR="008D3344" w:rsidRDefault="008D3344" w:rsidP="008D3344">
            <w:r>
              <w:t>Secured 82 percent in 12</w:t>
            </w:r>
            <w:r w:rsidRPr="004F1C63">
              <w:rPr>
                <w:vertAlign w:val="superscript"/>
              </w:rPr>
              <w:t>th</w:t>
            </w:r>
            <w:r>
              <w:t xml:space="preserve"> grade, Maharashtra State Board of Higher Secondary Education.</w:t>
            </w:r>
          </w:p>
          <w:p w14:paraId="5B247655" w14:textId="7A5D7D17" w:rsidR="00036450" w:rsidRDefault="00036450" w:rsidP="00036450"/>
          <w:p w14:paraId="6F94DBDB" w14:textId="121BACC9" w:rsidR="008D3344" w:rsidRDefault="008D3344" w:rsidP="00036450">
            <w:pPr>
              <w:rPr>
                <w:b/>
                <w:bCs/>
              </w:rPr>
            </w:pPr>
            <w:r w:rsidRPr="008D3344">
              <w:rPr>
                <w:b/>
                <w:bCs/>
              </w:rPr>
              <w:t>Bangalore Institute of Technology</w:t>
            </w:r>
          </w:p>
          <w:p w14:paraId="4AC05A09" w14:textId="016EF1F5" w:rsidR="008D3344" w:rsidRDefault="008D3344" w:rsidP="00036450">
            <w:r>
              <w:t>2020-present</w:t>
            </w:r>
          </w:p>
          <w:p w14:paraId="04FB865A" w14:textId="068E8A63" w:rsidR="004D3011" w:rsidRDefault="00AC7759" w:rsidP="00036450">
            <w:r>
              <w:rPr>
                <w:vertAlign w:val="superscript"/>
              </w:rPr>
              <w:t xml:space="preserve"> </w:t>
            </w:r>
            <w:r>
              <w:t xml:space="preserve">CPGA till 5 </w:t>
            </w:r>
            <w:proofErr w:type="spellStart"/>
            <w:proofErr w:type="gramStart"/>
            <w:r>
              <w:t>sem</w:t>
            </w:r>
            <w:proofErr w:type="spellEnd"/>
            <w:r>
              <w:t xml:space="preserve"> :</w:t>
            </w:r>
            <w:proofErr w:type="gramEnd"/>
            <w:r>
              <w:t xml:space="preserve"> 8.45</w:t>
            </w:r>
          </w:p>
          <w:sdt>
            <w:sdtPr>
              <w:id w:val="1669594239"/>
              <w:placeholder>
                <w:docPart w:val="AB7D48EA542F4761BB780C67A04984B7"/>
              </w:placeholder>
              <w:temporary/>
              <w:showingPlcHdr/>
              <w15:appearance w15:val="hidden"/>
            </w:sdtPr>
            <w:sdtEndPr/>
            <w:sdtContent>
              <w:p w14:paraId="405DE13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B1EEBEA" w14:textId="670D3214" w:rsidR="008D3344" w:rsidRDefault="008D3344" w:rsidP="008D3344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C++ </w:t>
            </w:r>
          </w:p>
          <w:p w14:paraId="41939A5B" w14:textId="77777777" w:rsidR="008D3344" w:rsidRDefault="008D3344" w:rsidP="008D3344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Java</w:t>
            </w:r>
          </w:p>
          <w:p w14:paraId="227F8C73" w14:textId="2DD76199" w:rsidR="008D3344" w:rsidRDefault="00AC7759" w:rsidP="008D3344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MySQL</w:t>
            </w:r>
          </w:p>
          <w:p w14:paraId="3F43544D" w14:textId="3E47D57A" w:rsidR="00C34D3C" w:rsidRDefault="00AC7759" w:rsidP="008D3344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Android Development</w:t>
            </w:r>
          </w:p>
          <w:p w14:paraId="2FF66801" w14:textId="53905C6B" w:rsidR="00C34D3C" w:rsidRDefault="00AC7759" w:rsidP="00C34D3C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Web Development</w:t>
            </w:r>
          </w:p>
          <w:p w14:paraId="13C0FEEB" w14:textId="5F644A10" w:rsidR="00AC7759" w:rsidRDefault="00AC7759" w:rsidP="00C34D3C">
            <w:pPr>
              <w:pStyle w:val="ListParagraph"/>
              <w:numPr>
                <w:ilvl w:val="0"/>
                <w:numId w:val="1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Opengl</w:t>
            </w:r>
          </w:p>
          <w:p w14:paraId="5C1BB64D" w14:textId="77777777" w:rsidR="00AC7759" w:rsidRDefault="00AC7759" w:rsidP="00AC7759">
            <w:pPr>
              <w:pStyle w:val="ListParagraph"/>
              <w:rPr>
                <w:noProof/>
                <w:color w:val="000000" w:themeColor="text1"/>
              </w:rPr>
            </w:pPr>
          </w:p>
          <w:p w14:paraId="6C96EA5A" w14:textId="27CD9BEB" w:rsidR="00C34D3C" w:rsidRPr="00C34D3C" w:rsidRDefault="00C34D3C" w:rsidP="00C34D3C">
            <w:pPr>
              <w:rPr>
                <w:noProof/>
                <w:color w:val="000000" w:themeColor="text1"/>
              </w:rPr>
            </w:pPr>
          </w:p>
        </w:tc>
      </w:tr>
      <w:tr w:rsidR="00C34D3C" w14:paraId="12FE0E5E" w14:textId="77777777" w:rsidTr="001B2ABD">
        <w:tc>
          <w:tcPr>
            <w:tcW w:w="3600" w:type="dxa"/>
          </w:tcPr>
          <w:p w14:paraId="494BCCA1" w14:textId="295AD3B1" w:rsidR="00C34D3C" w:rsidRDefault="00C34D3C" w:rsidP="00036450">
            <w:pPr>
              <w:pStyle w:val="Heading3"/>
            </w:pPr>
          </w:p>
        </w:tc>
        <w:tc>
          <w:tcPr>
            <w:tcW w:w="720" w:type="dxa"/>
          </w:tcPr>
          <w:p w14:paraId="7BF629E1" w14:textId="77777777" w:rsidR="00C34D3C" w:rsidRDefault="00C34D3C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5009152E" w14:textId="77777777" w:rsidR="00C34D3C" w:rsidRDefault="00C34D3C" w:rsidP="00036450">
            <w:pPr>
              <w:pStyle w:val="Heading2"/>
            </w:pPr>
            <w:r>
              <w:t>Projects</w:t>
            </w:r>
          </w:p>
          <w:p w14:paraId="27BA4459" w14:textId="77777777" w:rsidR="007D7AC8" w:rsidRDefault="007D7AC8" w:rsidP="007D7AC8">
            <w:pPr>
              <w:pStyle w:val="ListParagraph"/>
              <w:numPr>
                <w:ilvl w:val="0"/>
                <w:numId w:val="2"/>
              </w:numPr>
            </w:pPr>
            <w:r>
              <w:t xml:space="preserve">Railway Reservation System </w:t>
            </w:r>
            <w:proofErr w:type="gramStart"/>
            <w:r>
              <w:t>Simulation(</w:t>
            </w:r>
            <w:proofErr w:type="gramEnd"/>
            <w:r>
              <w:t>C++)</w:t>
            </w:r>
          </w:p>
          <w:p w14:paraId="75AD1CD0" w14:textId="4C43A921" w:rsidR="004F0880" w:rsidRDefault="007D7AC8" w:rsidP="004F0880">
            <w:pPr>
              <w:pStyle w:val="ListParagraph"/>
              <w:numPr>
                <w:ilvl w:val="0"/>
                <w:numId w:val="2"/>
              </w:numPr>
            </w:pPr>
            <w:r>
              <w:t xml:space="preserve">Banking </w:t>
            </w:r>
            <w:r w:rsidR="00F75029">
              <w:t>System (C)</w:t>
            </w:r>
          </w:p>
          <w:p w14:paraId="1DEA8637" w14:textId="5186571D" w:rsidR="00AC7759" w:rsidRDefault="00AC7759" w:rsidP="00AC775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Aiport</w:t>
            </w:r>
            <w:proofErr w:type="spellEnd"/>
            <w:r>
              <w:t xml:space="preserve"> </w:t>
            </w:r>
            <w:proofErr w:type="gramStart"/>
            <w:r>
              <w:t>Management(</w:t>
            </w:r>
            <w:proofErr w:type="gramEnd"/>
            <w:r>
              <w:t>MySQL)</w:t>
            </w:r>
          </w:p>
          <w:p w14:paraId="2DB1A46F" w14:textId="1921DA7B" w:rsidR="007D7AC8" w:rsidRPr="00C34D3C" w:rsidRDefault="007D7AC8" w:rsidP="00C34D3C"/>
        </w:tc>
      </w:tr>
      <w:tr w:rsidR="004F0880" w14:paraId="71DBC382" w14:textId="77777777" w:rsidTr="001B2ABD">
        <w:tc>
          <w:tcPr>
            <w:tcW w:w="3600" w:type="dxa"/>
          </w:tcPr>
          <w:p w14:paraId="2D3FCE28" w14:textId="77777777" w:rsidR="004F0880" w:rsidRDefault="004F0880" w:rsidP="00036450">
            <w:pPr>
              <w:pStyle w:val="Heading3"/>
            </w:pPr>
          </w:p>
        </w:tc>
        <w:tc>
          <w:tcPr>
            <w:tcW w:w="720" w:type="dxa"/>
          </w:tcPr>
          <w:p w14:paraId="03D4B066" w14:textId="77777777" w:rsidR="004F0880" w:rsidRDefault="004F0880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B3FA52E" w14:textId="77777777" w:rsidR="004F0880" w:rsidRDefault="004F0880" w:rsidP="00036450">
            <w:pPr>
              <w:pStyle w:val="Heading2"/>
            </w:pPr>
            <w:r>
              <w:t>Additional INformation</w:t>
            </w:r>
          </w:p>
          <w:p w14:paraId="5EC5BE20" w14:textId="478A371C" w:rsidR="004F0880" w:rsidRDefault="00AC7759" w:rsidP="00EC2AB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gramStart"/>
            <w:r>
              <w:t>profile :</w:t>
            </w:r>
            <w:proofErr w:type="gramEnd"/>
            <w:r>
              <w:t xml:space="preserve"> </w:t>
            </w:r>
            <w:r w:rsidRPr="00AC7759">
              <w:t>https://github.com/musthaffashaikspace</w:t>
            </w:r>
          </w:p>
          <w:p w14:paraId="7EE6E50C" w14:textId="63C5876D" w:rsidR="004F0880" w:rsidRDefault="004F0880" w:rsidP="004F0880"/>
          <w:p w14:paraId="20EC82E1" w14:textId="77777777" w:rsidR="004F0880" w:rsidRDefault="004F0880" w:rsidP="004F0880"/>
          <w:p w14:paraId="117FE0B2" w14:textId="468E6700" w:rsidR="004F0880" w:rsidRPr="004F0880" w:rsidRDefault="004F0880" w:rsidP="004F0880">
            <w:r>
              <w:t>I declare that the details above are correct and true to the best of my knowledge.</w:t>
            </w:r>
          </w:p>
        </w:tc>
      </w:tr>
    </w:tbl>
    <w:p w14:paraId="2311CAED" w14:textId="0D587279" w:rsidR="0043117B" w:rsidRPr="006635A4" w:rsidRDefault="004F0880" w:rsidP="000C45FF">
      <w:pPr>
        <w:tabs>
          <w:tab w:val="left" w:pos="990"/>
        </w:tabs>
        <w:rPr>
          <w:b/>
          <w:bCs/>
        </w:rPr>
      </w:pPr>
      <w:r w:rsidRPr="006635A4">
        <w:rPr>
          <w:b/>
          <w:bCs/>
        </w:rPr>
        <w:t>MUSTHAFFA SHAIK</w:t>
      </w:r>
    </w:p>
    <w:sectPr w:rsidR="0043117B" w:rsidRPr="006635A4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E8D9" w14:textId="77777777" w:rsidR="002E1914" w:rsidRDefault="002E1914" w:rsidP="000C45FF">
      <w:r>
        <w:separator/>
      </w:r>
    </w:p>
  </w:endnote>
  <w:endnote w:type="continuationSeparator" w:id="0">
    <w:p w14:paraId="5ED9EC40" w14:textId="77777777" w:rsidR="002E1914" w:rsidRDefault="002E191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9C3D" w14:textId="77777777" w:rsidR="002E1914" w:rsidRDefault="002E1914" w:rsidP="000C45FF">
      <w:r>
        <w:separator/>
      </w:r>
    </w:p>
  </w:footnote>
  <w:footnote w:type="continuationSeparator" w:id="0">
    <w:p w14:paraId="53282AF3" w14:textId="77777777" w:rsidR="002E1914" w:rsidRDefault="002E191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D01B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A3A0982" wp14:editId="3F8B8E9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F608A"/>
    <w:multiLevelType w:val="hybridMultilevel"/>
    <w:tmpl w:val="7D92D5CC"/>
    <w:lvl w:ilvl="0" w:tplc="0756B594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56221507"/>
    <w:multiLevelType w:val="hybridMultilevel"/>
    <w:tmpl w:val="3A008304"/>
    <w:lvl w:ilvl="0" w:tplc="33C4544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8B3185D"/>
    <w:multiLevelType w:val="hybridMultilevel"/>
    <w:tmpl w:val="CEF87BB0"/>
    <w:lvl w:ilvl="0" w:tplc="4A343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752518">
    <w:abstractNumId w:val="2"/>
  </w:num>
  <w:num w:numId="2" w16cid:durableId="1481310334">
    <w:abstractNumId w:val="0"/>
  </w:num>
  <w:num w:numId="3" w16cid:durableId="1150175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44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E1914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75E6B"/>
    <w:rsid w:val="004813B3"/>
    <w:rsid w:val="00496591"/>
    <w:rsid w:val="004C63E4"/>
    <w:rsid w:val="004D3011"/>
    <w:rsid w:val="004F0880"/>
    <w:rsid w:val="005262AC"/>
    <w:rsid w:val="005E39D5"/>
    <w:rsid w:val="00600670"/>
    <w:rsid w:val="0062123A"/>
    <w:rsid w:val="00646E75"/>
    <w:rsid w:val="006635A4"/>
    <w:rsid w:val="006771D0"/>
    <w:rsid w:val="00715FCB"/>
    <w:rsid w:val="00743101"/>
    <w:rsid w:val="00764C9F"/>
    <w:rsid w:val="007775E1"/>
    <w:rsid w:val="007867A0"/>
    <w:rsid w:val="007927F5"/>
    <w:rsid w:val="007D7AC8"/>
    <w:rsid w:val="00802CA0"/>
    <w:rsid w:val="00815264"/>
    <w:rsid w:val="008D3344"/>
    <w:rsid w:val="009260CD"/>
    <w:rsid w:val="00940A66"/>
    <w:rsid w:val="00952C25"/>
    <w:rsid w:val="00A2118D"/>
    <w:rsid w:val="00AC7759"/>
    <w:rsid w:val="00AD0A50"/>
    <w:rsid w:val="00AD76E2"/>
    <w:rsid w:val="00B20152"/>
    <w:rsid w:val="00B359E4"/>
    <w:rsid w:val="00B57D98"/>
    <w:rsid w:val="00B70850"/>
    <w:rsid w:val="00C066B6"/>
    <w:rsid w:val="00C34D3C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C2AB9"/>
    <w:rsid w:val="00F60274"/>
    <w:rsid w:val="00F75029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8C7F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8D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th\AppData\Local\Microsoft\Office\16.0\DTS\en-US%7b9B94E728-8D1D-4C75-B797-12B884B117F3%7d\%7b4AF0C197-0F0F-4286-964E-10564DD2D0A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1D2FF09A3C43F093D37C1EB787B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04998-9945-49BE-86E5-E8FA6059F22F}"/>
      </w:docPartPr>
      <w:docPartBody>
        <w:p w:rsidR="000C773E" w:rsidRDefault="00124DF7">
          <w:pPr>
            <w:pStyle w:val="3A1D2FF09A3C43F093D37C1EB787B852"/>
          </w:pPr>
          <w:r w:rsidRPr="00D5459D">
            <w:t>Profile</w:t>
          </w:r>
        </w:p>
      </w:docPartBody>
    </w:docPart>
    <w:docPart>
      <w:docPartPr>
        <w:name w:val="F9DDCDAF7AD6466F896AD22126B6E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37DC0-2AB2-42EB-BD74-3C08B8E80132}"/>
      </w:docPartPr>
      <w:docPartBody>
        <w:p w:rsidR="000C773E" w:rsidRDefault="00124DF7">
          <w:pPr>
            <w:pStyle w:val="F9DDCDAF7AD6466F896AD22126B6E391"/>
          </w:pPr>
          <w:r w:rsidRPr="00CB0055">
            <w:t>Contact</w:t>
          </w:r>
        </w:p>
      </w:docPartBody>
    </w:docPart>
    <w:docPart>
      <w:docPartPr>
        <w:name w:val="FE58CBCB8BFA469394C1672B6AC91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8FBC4-EDFD-4D08-95BF-ED2762FEF218}"/>
      </w:docPartPr>
      <w:docPartBody>
        <w:p w:rsidR="000C773E" w:rsidRDefault="00124DF7">
          <w:pPr>
            <w:pStyle w:val="FE58CBCB8BFA469394C1672B6AC91FDE"/>
          </w:pPr>
          <w:r w:rsidRPr="004D3011">
            <w:t>PHONE:</w:t>
          </w:r>
        </w:p>
      </w:docPartBody>
    </w:docPart>
    <w:docPart>
      <w:docPartPr>
        <w:name w:val="CF3E71341C5645EFBB18EFCBC90B8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1263A-7E69-4F51-8712-74B32034C110}"/>
      </w:docPartPr>
      <w:docPartBody>
        <w:p w:rsidR="000C773E" w:rsidRDefault="00124DF7">
          <w:pPr>
            <w:pStyle w:val="CF3E71341C5645EFBB18EFCBC90B8B66"/>
          </w:pPr>
          <w:r w:rsidRPr="004D3011">
            <w:t>WEBSITE:</w:t>
          </w:r>
        </w:p>
      </w:docPartBody>
    </w:docPart>
    <w:docPart>
      <w:docPartPr>
        <w:name w:val="68B57C9D55094609AE34714DD34E8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6006C-9E3E-49B4-8DB1-B56998BEC397}"/>
      </w:docPartPr>
      <w:docPartBody>
        <w:p w:rsidR="000C773E" w:rsidRDefault="00124DF7">
          <w:pPr>
            <w:pStyle w:val="68B57C9D55094609AE34714DD34E827F"/>
          </w:pPr>
          <w:r>
            <w:t>Website goes here</w:t>
          </w:r>
        </w:p>
      </w:docPartBody>
    </w:docPart>
    <w:docPart>
      <w:docPartPr>
        <w:name w:val="D1D71707F71B4505B5883BA030084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B534A-97CD-4172-BB0C-6AAE449AD650}"/>
      </w:docPartPr>
      <w:docPartBody>
        <w:p w:rsidR="000C773E" w:rsidRDefault="00124DF7">
          <w:pPr>
            <w:pStyle w:val="D1D71707F71B4505B5883BA030084C4E"/>
          </w:pPr>
          <w:r w:rsidRPr="004D3011">
            <w:t>EMAIL:</w:t>
          </w:r>
        </w:p>
      </w:docPartBody>
    </w:docPart>
    <w:docPart>
      <w:docPartPr>
        <w:name w:val="7ECB7C6A718E4AAE8A2D68F110F9D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0A597-F17F-4FBC-AFB0-0288D9E9DAE5}"/>
      </w:docPartPr>
      <w:docPartBody>
        <w:p w:rsidR="000C773E" w:rsidRDefault="00124DF7">
          <w:pPr>
            <w:pStyle w:val="7ECB7C6A718E4AAE8A2D68F110F9D65B"/>
          </w:pPr>
          <w:r w:rsidRPr="00036450">
            <w:t>EDUCATION</w:t>
          </w:r>
        </w:p>
      </w:docPartBody>
    </w:docPart>
    <w:docPart>
      <w:docPartPr>
        <w:name w:val="AB7D48EA542F4761BB780C67A0498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976C8-81CB-47A0-BB60-28E0D26F757C}"/>
      </w:docPartPr>
      <w:docPartBody>
        <w:p w:rsidR="000C773E" w:rsidRDefault="00124DF7">
          <w:pPr>
            <w:pStyle w:val="AB7D48EA542F4761BB780C67A04984B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3E"/>
    <w:rsid w:val="000C773E"/>
    <w:rsid w:val="00124DF7"/>
    <w:rsid w:val="0048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1D2FF09A3C43F093D37C1EB787B852">
    <w:name w:val="3A1D2FF09A3C43F093D37C1EB787B852"/>
  </w:style>
  <w:style w:type="paragraph" w:customStyle="1" w:styleId="F9DDCDAF7AD6466F896AD22126B6E391">
    <w:name w:val="F9DDCDAF7AD6466F896AD22126B6E391"/>
  </w:style>
  <w:style w:type="paragraph" w:customStyle="1" w:styleId="FE58CBCB8BFA469394C1672B6AC91FDE">
    <w:name w:val="FE58CBCB8BFA469394C1672B6AC91FDE"/>
  </w:style>
  <w:style w:type="paragraph" w:customStyle="1" w:styleId="CF3E71341C5645EFBB18EFCBC90B8B66">
    <w:name w:val="CF3E71341C5645EFBB18EFCBC90B8B66"/>
  </w:style>
  <w:style w:type="paragraph" w:customStyle="1" w:styleId="68B57C9D55094609AE34714DD34E827F">
    <w:name w:val="68B57C9D55094609AE34714DD34E827F"/>
  </w:style>
  <w:style w:type="paragraph" w:customStyle="1" w:styleId="D1D71707F71B4505B5883BA030084C4E">
    <w:name w:val="D1D71707F71B4505B5883BA030084C4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ECB7C6A718E4AAE8A2D68F110F9D65B">
    <w:name w:val="7ECB7C6A718E4AAE8A2D68F110F9D65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B7D48EA542F4761BB780C67A04984B7">
    <w:name w:val="AB7D48EA542F4761BB780C67A0498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{4AF0C197-0F0F-4286-964E-10564DD2D0A1}tf00546271_win32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2023-07-06T01:04:00Z</dcterms:created>
  <dcterms:modified xsi:type="dcterms:W3CDTF">2023-07-06T01:04:00Z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25061a6a89da0b04a9e14fe8dae93ee9a928059fe5fb389c9e9f0068b968a16e</vt:lpwstr>
  </property>
</Properties>
</file>